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itle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32623F98" w:rsidR="00692571" w:rsidRDefault="0054609E" w:rsidP="00363F7D">
      <w:pPr>
        <w:pStyle w:val="Subtitle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1F726828" w:rsidR="00B73596" w:rsidRPr="00B73596" w:rsidRDefault="0082513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Marcelín Leyva Fernanda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4C6518FB" w:rsidR="00B73596" w:rsidRPr="00B73596" w:rsidRDefault="00B2743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Marcial Flores Javier Alexis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4441C813" w:rsidR="00B73596" w:rsidRPr="00B73596" w:rsidRDefault="00B2743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Nieto Tolentino Axel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44936B4A" w:rsidR="00B73596" w:rsidRPr="00B73596" w:rsidRDefault="0082513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Marcelín Leyva Fernanda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32565D9B" w:rsidR="00B73596" w:rsidRPr="00B73596" w:rsidRDefault="0082513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Monitoreo </w:t>
            </w:r>
            <w:r w:rsidR="00A676D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estructural preventivo en construcciones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6C9B4985" w:rsidR="00B73596" w:rsidRPr="00B73596" w:rsidRDefault="00B2743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Prevención de </w:t>
            </w:r>
            <w:r w:rsidR="00B9481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incidentes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mediante la notificación de daños estructurales</w:t>
            </w:r>
            <w:r w:rsidR="0063334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en construcciones</w:t>
            </w:r>
            <w:r w:rsidR="00B9481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3870C94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51693C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01018" w14:textId="77777777" w:rsidR="00AB1B53" w:rsidRDefault="00AB1B53">
      <w:r>
        <w:separator/>
      </w:r>
    </w:p>
  </w:endnote>
  <w:endnote w:type="continuationSeparator" w:id="0">
    <w:p w14:paraId="7B0F3CB9" w14:textId="77777777" w:rsidR="00AB1B53" w:rsidRDefault="00AB1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AB1B53">
    <w:pPr>
      <w:pStyle w:val="Header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Header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AB1B53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E5DEB" w14:textId="77777777" w:rsidR="00AB1B53" w:rsidRDefault="00AB1B53">
      <w:r>
        <w:rPr>
          <w:color w:val="000000"/>
        </w:rPr>
        <w:separator/>
      </w:r>
    </w:p>
  </w:footnote>
  <w:footnote w:type="continuationSeparator" w:id="0">
    <w:p w14:paraId="0D367B83" w14:textId="77777777" w:rsidR="00AB1B53" w:rsidRDefault="00AB1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AB1B53">
    <w:pPr>
      <w:pStyle w:val="Header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Heading1"/>
      <w:lvlText w:val="%1. "/>
      <w:lvlJc w:val="left"/>
    </w:lvl>
    <w:lvl w:ilvl="1">
      <w:start w:val="1"/>
      <w:numFmt w:val="lowerLetter"/>
      <w:pStyle w:val="Heading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Heading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0E4239"/>
    <w:rsid w:val="00146A7F"/>
    <w:rsid w:val="0017295B"/>
    <w:rsid w:val="00203E6B"/>
    <w:rsid w:val="002D10CB"/>
    <w:rsid w:val="00351B12"/>
    <w:rsid w:val="00363F7D"/>
    <w:rsid w:val="003675F8"/>
    <w:rsid w:val="003A0F2F"/>
    <w:rsid w:val="00436B6D"/>
    <w:rsid w:val="00493924"/>
    <w:rsid w:val="00533D6F"/>
    <w:rsid w:val="0054609E"/>
    <w:rsid w:val="005B1859"/>
    <w:rsid w:val="0063334F"/>
    <w:rsid w:val="006403D8"/>
    <w:rsid w:val="006700BF"/>
    <w:rsid w:val="00692571"/>
    <w:rsid w:val="006F20A6"/>
    <w:rsid w:val="00713DB2"/>
    <w:rsid w:val="007961DE"/>
    <w:rsid w:val="00797245"/>
    <w:rsid w:val="007D6EBA"/>
    <w:rsid w:val="008133B1"/>
    <w:rsid w:val="00825131"/>
    <w:rsid w:val="00837879"/>
    <w:rsid w:val="00837AD6"/>
    <w:rsid w:val="008454FB"/>
    <w:rsid w:val="008566EA"/>
    <w:rsid w:val="00864F9F"/>
    <w:rsid w:val="00872A0E"/>
    <w:rsid w:val="00975786"/>
    <w:rsid w:val="009A7423"/>
    <w:rsid w:val="009E6F60"/>
    <w:rsid w:val="00A02FEC"/>
    <w:rsid w:val="00A24F73"/>
    <w:rsid w:val="00A676DD"/>
    <w:rsid w:val="00A91B34"/>
    <w:rsid w:val="00AB1B53"/>
    <w:rsid w:val="00B2743F"/>
    <w:rsid w:val="00B52532"/>
    <w:rsid w:val="00B73596"/>
    <w:rsid w:val="00B77D5D"/>
    <w:rsid w:val="00B94818"/>
    <w:rsid w:val="00BB72BB"/>
    <w:rsid w:val="00C31ED0"/>
    <w:rsid w:val="00C54EED"/>
    <w:rsid w:val="00C657C4"/>
    <w:rsid w:val="00C8610F"/>
    <w:rsid w:val="00C94D1A"/>
    <w:rsid w:val="00D51678"/>
    <w:rsid w:val="00E025E0"/>
    <w:rsid w:val="00E32F3A"/>
    <w:rsid w:val="00E50BDA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er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Heading2">
    <w:name w:val="heading 2"/>
    <w:basedOn w:val="Header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Heading3">
    <w:name w:val="heading 3"/>
    <w:basedOn w:val="Header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Heading4">
    <w:name w:val="heading 4"/>
    <w:basedOn w:val="Header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ascii="Verdana" w:eastAsia="Verdana" w:hAnsi="Verdana"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itle">
    <w:name w:val="Title"/>
    <w:basedOn w:val="Header"/>
    <w:next w:val="Subtitle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er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IndexHeading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Header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ListParagraph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numbering" w:customStyle="1" w:styleId="Outline">
    <w:name w:val="Outline"/>
    <w:basedOn w:val="NoList"/>
    <w:pPr>
      <w:numPr>
        <w:numId w:val="2"/>
      </w:numPr>
    </w:pPr>
  </w:style>
  <w:style w:type="numbering" w:customStyle="1" w:styleId="WW8Num1">
    <w:name w:val="WW8Num1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paragraph" w:styleId="Index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0</TotalTime>
  <Pages>3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Fernanda Marcelin</cp:lastModifiedBy>
  <cp:revision>2</cp:revision>
  <dcterms:created xsi:type="dcterms:W3CDTF">2021-10-29T23:31:00Z</dcterms:created>
  <dcterms:modified xsi:type="dcterms:W3CDTF">2021-10-29T23:31:00Z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